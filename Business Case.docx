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7D14BD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7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:rsidR="00EA4701" w:rsidRPr="00B017B3" w:rsidRDefault="0001233A" w:rsidP="00EA4701">
      <w:pPr>
        <w:rPr>
          <w:sz w:val="34"/>
          <w:szCs w:val="34"/>
        </w:rPr>
      </w:pPr>
      <w:r>
        <w:rPr>
          <w:sz w:val="34"/>
          <w:szCs w:val="34"/>
        </w:rPr>
        <w:t xml:space="preserve">Group 83 </w:t>
      </w:r>
      <w:r w:rsidR="00303E55">
        <w:rPr>
          <w:sz w:val="34"/>
          <w:szCs w:val="34"/>
        </w:rPr>
        <w:t>–</w:t>
      </w:r>
      <w:r>
        <w:rPr>
          <w:sz w:val="34"/>
          <w:szCs w:val="34"/>
        </w:rPr>
        <w:t xml:space="preserve"> Audio</w:t>
      </w:r>
      <w:r w:rsidR="00303E55">
        <w:rPr>
          <w:sz w:val="34"/>
          <w:szCs w:val="34"/>
        </w:rPr>
        <w:t xml:space="preserve"> B</w:t>
      </w:r>
      <w:r>
        <w:rPr>
          <w:sz w:val="34"/>
          <w:szCs w:val="34"/>
        </w:rPr>
        <w:t>ook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1B214A" w:rsidP="008731E3">
            <w:r>
              <w:t>To successfully complete a combined courses group project and gain valuable experience of working on real world projects.</w:t>
            </w:r>
          </w:p>
          <w:p w:rsidR="008731E3" w:rsidRDefault="008731E3" w:rsidP="008731E3"/>
        </w:tc>
      </w:tr>
    </w:tbl>
    <w:p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770B24" w:rsidRDefault="00770B24" w:rsidP="00770B24">
            <w:r>
              <w:t>Failure to complete audio</w:t>
            </w:r>
            <w:r w:rsidR="00303E55">
              <w:t xml:space="preserve"> </w:t>
            </w:r>
            <w:bookmarkStart w:id="0" w:name="_GoBack"/>
            <w:bookmarkEnd w:id="0"/>
            <w:r>
              <w:t>book.</w:t>
            </w:r>
          </w:p>
          <w:p w:rsidR="00770B24" w:rsidRDefault="00770B24" w:rsidP="00770B24">
            <w:r>
              <w:t>Lack of resources.</w:t>
            </w:r>
          </w:p>
          <w:p w:rsidR="005D0A33" w:rsidRDefault="00770B24" w:rsidP="002203DD">
            <w:r>
              <w:t>Subpar recording quality.</w:t>
            </w:r>
          </w:p>
        </w:tc>
      </w:tr>
    </w:tbl>
    <w:p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39B" w:rsidRDefault="00FB239B" w:rsidP="00EA4701">
      <w:pPr>
        <w:spacing w:after="0" w:line="240" w:lineRule="auto"/>
      </w:pPr>
      <w:r>
        <w:separator/>
      </w:r>
    </w:p>
  </w:endnote>
  <w:endnote w:type="continuationSeparator" w:id="0">
    <w:p w:rsidR="00FB239B" w:rsidRDefault="00FB239B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39B" w:rsidRDefault="00FB239B" w:rsidP="00EA4701">
      <w:pPr>
        <w:spacing w:after="0" w:line="240" w:lineRule="auto"/>
      </w:pPr>
      <w:r>
        <w:separator/>
      </w:r>
    </w:p>
  </w:footnote>
  <w:footnote w:type="continuationSeparator" w:id="0">
    <w:p w:rsidR="00FB239B" w:rsidRDefault="00FB239B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F6B7B"/>
    <w:multiLevelType w:val="hybridMultilevel"/>
    <w:tmpl w:val="369EB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233A"/>
    <w:rsid w:val="0001233A"/>
    <w:rsid w:val="001B214A"/>
    <w:rsid w:val="002203DD"/>
    <w:rsid w:val="00303E55"/>
    <w:rsid w:val="004E5CE9"/>
    <w:rsid w:val="005D0A33"/>
    <w:rsid w:val="005E1647"/>
    <w:rsid w:val="00770B24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D522BD"/>
    <w:rsid w:val="00E415F9"/>
    <w:rsid w:val="00EA4701"/>
    <w:rsid w:val="00FB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DB89F"/>
  <w15:chartTrackingRefBased/>
  <w15:docId w15:val="{78BCB5B3-864A-4425-8D9E-4BD608E8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e\Documents\Uni%20Stuff\University%20Work\Year%203\Trimester%202\Group%20Project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</Template>
  <TotalTime>41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</dc:creator>
  <cp:keywords/>
  <dc:description/>
  <cp:lastModifiedBy>Thomas Diggens</cp:lastModifiedBy>
  <cp:revision>3</cp:revision>
  <dcterms:created xsi:type="dcterms:W3CDTF">2020-01-27T11:02:00Z</dcterms:created>
  <dcterms:modified xsi:type="dcterms:W3CDTF">2020-01-27T11:43:00Z</dcterms:modified>
</cp:coreProperties>
</file>